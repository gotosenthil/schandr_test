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080926" w:rsidP="00853E5C">
            <w:pPr>
              <w:rPr>
                <w:sz w:val="18"/>
              </w:rPr>
            </w:pPr>
            <w:r>
              <w:rPr>
                <w:sz w:val="18"/>
              </w:rPr>
              <w:t>14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Chef,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Docker,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AWS</w:t>
            </w:r>
            <w:r w:rsidR="00C04347">
              <w:rPr>
                <w:sz w:val="18"/>
              </w:rPr>
              <w:t xml:space="preserve">, </w:t>
            </w:r>
            <w:proofErr w:type="spellStart"/>
            <w:r w:rsidR="00C04347">
              <w:rPr>
                <w:sz w:val="18"/>
              </w:rPr>
              <w:t>OpenShift</w:t>
            </w:r>
            <w:proofErr w:type="spellEnd"/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635BE7" w:rsidRPr="00587102" w:rsidRDefault="00635BE7" w:rsidP="00635BE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635BE7" w:rsidRPr="00587102" w:rsidRDefault="00635BE7" w:rsidP="00635BE7">
            <w:pPr>
              <w:ind w:left="360"/>
              <w:rPr>
                <w:sz w:val="18"/>
                <w:szCs w:val="18"/>
              </w:rPr>
            </w:pPr>
          </w:p>
          <w:p w:rsidR="00635BE7" w:rsidRDefault="00635BE7" w:rsidP="00635BE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635BE7" w:rsidRDefault="00635BE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>
              <w:rPr>
                <w:sz w:val="18"/>
                <w:szCs w:val="18"/>
              </w:rPr>
              <w:t xml:space="preserve">Developer Foundation Diploma certification from </w:t>
            </w:r>
            <w:proofErr w:type="spellStart"/>
            <w:r>
              <w:rPr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“Automation Anywhere”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482162" w:rsidRDefault="00482162" w:rsidP="004821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793729">
              <w:rPr>
                <w:b/>
                <w:sz w:val="18"/>
                <w:szCs w:val="18"/>
              </w:rPr>
              <w:t>New Relic Certified Performance Pro</w:t>
            </w:r>
            <w:r>
              <w:rPr>
                <w:sz w:val="18"/>
                <w:szCs w:val="18"/>
              </w:rPr>
              <w:t>”</w:t>
            </w:r>
          </w:p>
          <w:p w:rsidR="00482162" w:rsidRDefault="00482162" w:rsidP="006C7AED">
            <w:pPr>
              <w:rPr>
                <w:sz w:val="18"/>
                <w:szCs w:val="18"/>
              </w:rPr>
            </w:pPr>
          </w:p>
          <w:p w:rsidR="00585A47" w:rsidRPr="00587102" w:rsidRDefault="00585A47" w:rsidP="00585A4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827BC8" w:rsidRPr="00587102" w:rsidRDefault="00827BC8" w:rsidP="006C7AED">
            <w:pPr>
              <w:ind w:left="360"/>
              <w:rPr>
                <w:sz w:val="18"/>
                <w:szCs w:val="18"/>
              </w:rPr>
            </w:pPr>
          </w:p>
          <w:p w:rsidR="00877B26" w:rsidRPr="00587102" w:rsidRDefault="00877B26" w:rsidP="006C7AED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827BC8" w:rsidRPr="00587102" w:rsidRDefault="00827BC8" w:rsidP="006C7AED">
            <w:pPr>
              <w:ind w:left="360"/>
              <w:rPr>
                <w:sz w:val="18"/>
                <w:szCs w:val="18"/>
              </w:rPr>
            </w:pPr>
          </w:p>
          <w:p w:rsidR="00F801DB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49.5pt" o:ole="">
                  <v:imagedata r:id="rId9" o:title=""/>
                </v:shape>
                <o:OLEObject Type="Embed" ProgID="PBrush" ShapeID="_x0000_i1025" DrawAspect="Content" ObjectID="_1618650772" r:id="rId10"/>
              </w:object>
            </w:r>
            <w:r w:rsidR="002C57EF">
              <w:object w:dxaOrig="5280" w:dyaOrig="5280">
                <v:shape id="_x0000_i1026" type="#_x0000_t75" style="width:60pt;height:60pt" o:ole="">
                  <v:imagedata r:id="rId11" o:title=""/>
                </v:shape>
                <o:OLEObject Type="Embed" ProgID="PBrush" ShapeID="_x0000_i1026" DrawAspect="Content" ObjectID="_1618650773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6.5pt;height:15pt" o:ole="">
                  <v:imagedata r:id="rId16" o:title=""/>
                </v:shape>
                <o:OLEObject Type="Embed" ProgID="PBrush" ShapeID="_x0000_i1027" DrawAspect="Content" ObjectID="_1618650774" r:id="rId17"/>
              </w:object>
            </w:r>
            <w:r w:rsidR="0000713F">
              <w:t xml:space="preserve"> </w:t>
            </w:r>
            <w:r w:rsidR="002537C4">
              <w:rPr>
                <w:noProof/>
                <w:lang w:val="en-IN" w:eastAsia="en-IN"/>
              </w:rPr>
              <w:drawing>
                <wp:inline distT="0" distB="0" distL="0" distR="0" wp14:anchorId="31B7C5AF" wp14:editId="24AA2C9F">
                  <wp:extent cx="697217" cy="343535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5" cy="3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F96C32">
              <w:rPr>
                <w:sz w:val="18"/>
              </w:rPr>
              <w:t>from Re</w:t>
            </w:r>
            <w:r w:rsidR="00344273">
              <w:rPr>
                <w:sz w:val="18"/>
              </w:rPr>
              <w:t xml:space="preserve">lational Junction to </w:t>
            </w:r>
            <w:proofErr w:type="spellStart"/>
            <w:r w:rsidR="00344273">
              <w:rPr>
                <w:sz w:val="18"/>
              </w:rPr>
              <w:t>SnowMirror</w:t>
            </w:r>
            <w:proofErr w:type="spellEnd"/>
            <w:r w:rsidR="0012755C">
              <w:rPr>
                <w:sz w:val="18"/>
              </w:rPr>
              <w:t>.</w:t>
            </w:r>
            <w:r w:rsidR="00344273">
              <w:rPr>
                <w:sz w:val="18"/>
              </w:rPr>
              <w:t xml:space="preserve"> </w:t>
            </w:r>
          </w:p>
          <w:p w:rsidR="00FD12B8" w:rsidRPr="00641B5E" w:rsidRDefault="00FD12B8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proofErr w:type="spellStart"/>
            <w:r>
              <w:rPr>
                <w:sz w:val="18"/>
              </w:rPr>
              <w:t>SauceLabs</w:t>
            </w:r>
            <w:proofErr w:type="spellEnd"/>
            <w:r>
              <w:rPr>
                <w:sz w:val="18"/>
              </w:rPr>
              <w:t xml:space="preserve"> Implementatio</w:t>
            </w:r>
            <w:bookmarkStart w:id="0" w:name="_GoBack"/>
            <w:bookmarkEnd w:id="0"/>
            <w:r>
              <w:rPr>
                <w:sz w:val="18"/>
              </w:rPr>
              <w:t>n</w:t>
            </w:r>
            <w:r w:rsidR="009C3BEB">
              <w:rPr>
                <w:sz w:val="18"/>
              </w:rPr>
              <w:t xml:space="preserve"> with Jenkins Integration</w:t>
            </w:r>
            <w:r>
              <w:rPr>
                <w:sz w:val="18"/>
              </w:rPr>
              <w:t>.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lastRenderedPageBreak/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40729F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</w:p>
          <w:p w:rsidR="00E728B5" w:rsidRPr="00641B5E" w:rsidRDefault="00E728B5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641B5E">
              <w:rPr>
                <w:sz w:val="18"/>
              </w:rPr>
              <w:t>BBA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9"/>
      <w:footerReference w:type="first" r:id="rId2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9F" w:rsidRDefault="0040729F" w:rsidP="00713050">
      <w:pPr>
        <w:spacing w:line="240" w:lineRule="auto"/>
      </w:pPr>
      <w:r>
        <w:separator/>
      </w:r>
    </w:p>
  </w:endnote>
  <w:endnote w:type="continuationSeparator" w:id="0">
    <w:p w:rsidR="0040729F" w:rsidRDefault="0040729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40729F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40729F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9F" w:rsidRDefault="0040729F" w:rsidP="00713050">
      <w:pPr>
        <w:spacing w:line="240" w:lineRule="auto"/>
      </w:pPr>
      <w:r>
        <w:separator/>
      </w:r>
    </w:p>
  </w:footnote>
  <w:footnote w:type="continuationSeparator" w:id="0">
    <w:p w:rsidR="0040729F" w:rsidRDefault="0040729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5098"/>
    <w:rsid w:val="0000713F"/>
    <w:rsid w:val="0001255A"/>
    <w:rsid w:val="00013275"/>
    <w:rsid w:val="00020A3C"/>
    <w:rsid w:val="0002694C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3A83"/>
    <w:rsid w:val="00114ED0"/>
    <w:rsid w:val="00114ED7"/>
    <w:rsid w:val="0012755C"/>
    <w:rsid w:val="00130CB8"/>
    <w:rsid w:val="00133364"/>
    <w:rsid w:val="00134529"/>
    <w:rsid w:val="00140472"/>
    <w:rsid w:val="00140B0E"/>
    <w:rsid w:val="00141F50"/>
    <w:rsid w:val="001448F0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6EEB"/>
    <w:rsid w:val="00217980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29F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1BB8"/>
    <w:rsid w:val="00452777"/>
    <w:rsid w:val="00454762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2137"/>
    <w:rsid w:val="00503543"/>
    <w:rsid w:val="005119E4"/>
    <w:rsid w:val="0051234E"/>
    <w:rsid w:val="0051403A"/>
    <w:rsid w:val="00514665"/>
    <w:rsid w:val="005232B5"/>
    <w:rsid w:val="005233DB"/>
    <w:rsid w:val="00523479"/>
    <w:rsid w:val="0052367D"/>
    <w:rsid w:val="00523733"/>
    <w:rsid w:val="005258E7"/>
    <w:rsid w:val="00526249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A4898"/>
    <w:rsid w:val="007B0C9A"/>
    <w:rsid w:val="007B1AB8"/>
    <w:rsid w:val="007B359A"/>
    <w:rsid w:val="007B74B4"/>
    <w:rsid w:val="007C1859"/>
    <w:rsid w:val="007C67CB"/>
    <w:rsid w:val="007C7EDA"/>
    <w:rsid w:val="007D2696"/>
    <w:rsid w:val="007D2FD2"/>
    <w:rsid w:val="007D5616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476"/>
    <w:rsid w:val="00910A56"/>
    <w:rsid w:val="00911805"/>
    <w:rsid w:val="00914B88"/>
    <w:rsid w:val="009243E7"/>
    <w:rsid w:val="00925F91"/>
    <w:rsid w:val="0093414F"/>
    <w:rsid w:val="00936BD9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439B"/>
    <w:rsid w:val="00B14B7D"/>
    <w:rsid w:val="00B23F45"/>
    <w:rsid w:val="00B311B9"/>
    <w:rsid w:val="00B317F0"/>
    <w:rsid w:val="00B32CDD"/>
    <w:rsid w:val="00B3336B"/>
    <w:rsid w:val="00B34233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6C9A"/>
    <w:rsid w:val="00CD2C76"/>
    <w:rsid w:val="00CD3BE0"/>
    <w:rsid w:val="00CD3CA5"/>
    <w:rsid w:val="00CD62F7"/>
    <w:rsid w:val="00CE18D5"/>
    <w:rsid w:val="00CE28EF"/>
    <w:rsid w:val="00CE39E3"/>
    <w:rsid w:val="00CE5295"/>
    <w:rsid w:val="00CF39B9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7EEA"/>
    <w:rsid w:val="00D43BAF"/>
    <w:rsid w:val="00D50B40"/>
    <w:rsid w:val="00D54B52"/>
    <w:rsid w:val="00D5563C"/>
    <w:rsid w:val="00D55FF1"/>
    <w:rsid w:val="00D710D5"/>
    <w:rsid w:val="00D7283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6009"/>
    <w:rsid w:val="00E40071"/>
    <w:rsid w:val="00E40DCA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8CA9E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A441E"/>
    <w:rsid w:val="002B5BB4"/>
    <w:rsid w:val="002D4811"/>
    <w:rsid w:val="0032431F"/>
    <w:rsid w:val="00331196"/>
    <w:rsid w:val="00333ED7"/>
    <w:rsid w:val="00414AE6"/>
    <w:rsid w:val="0041669B"/>
    <w:rsid w:val="00487592"/>
    <w:rsid w:val="005C1164"/>
    <w:rsid w:val="005D3818"/>
    <w:rsid w:val="00630060"/>
    <w:rsid w:val="0064081A"/>
    <w:rsid w:val="006A5476"/>
    <w:rsid w:val="006F41FE"/>
    <w:rsid w:val="007004A4"/>
    <w:rsid w:val="00707527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EE16CC"/>
    <w:rsid w:val="00FC355D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40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60</cp:revision>
  <cp:lastPrinted>2019-04-30T08:07:00Z</cp:lastPrinted>
  <dcterms:created xsi:type="dcterms:W3CDTF">2019-04-23T11:13:00Z</dcterms:created>
  <dcterms:modified xsi:type="dcterms:W3CDTF">2019-05-06T06:56:00Z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